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6391" w14:textId="0677E33C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B2B7F7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5EC54D72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5238F31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F7DE2E571DB14FB7A9371D720B68DBA7"/>
        </w:placeholder>
      </w:sdtPr>
      <w:sdtEndPr>
        <w:rPr>
          <w:sz w:val="48"/>
          <w:szCs w:val="48"/>
        </w:rPr>
      </w:sdtEndPr>
      <w:sdtContent>
        <w:p w14:paraId="6DD3A488" w14:textId="5C3767EF" w:rsidR="00D20149" w:rsidRPr="00950B62" w:rsidRDefault="00CC251E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RAM Expansion Test</w:t>
          </w:r>
        </w:p>
      </w:sdtContent>
    </w:sdt>
    <w:p w14:paraId="6B5BDF0E" w14:textId="342FEE6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C251E">
        <w:rPr>
          <w:sz w:val="36"/>
          <w:szCs w:val="36"/>
          <w:lang w:val="en-US"/>
        </w:rPr>
        <w:t>173</w:t>
      </w:r>
    </w:p>
    <w:p w14:paraId="3E88FA6C" w14:textId="3AE0A04B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914941">
        <w:rPr>
          <w:sz w:val="36"/>
          <w:szCs w:val="36"/>
          <w:lang w:val="en-US"/>
        </w:rPr>
        <w:t>1</w:t>
      </w:r>
      <w:r w:rsidR="00CC251E">
        <w:rPr>
          <w:sz w:val="36"/>
          <w:szCs w:val="36"/>
          <w:lang w:val="en-US"/>
        </w:rPr>
        <w:t>.0</w:t>
      </w:r>
    </w:p>
    <w:p w14:paraId="27FBCF16" w14:textId="06746BCC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914941">
        <w:rPr>
          <w:sz w:val="36"/>
          <w:szCs w:val="36"/>
          <w:lang w:val="en-US"/>
        </w:rPr>
        <w:t>05</w:t>
      </w:r>
      <w:r w:rsidR="00CC251E">
        <w:rPr>
          <w:sz w:val="36"/>
          <w:szCs w:val="36"/>
          <w:lang w:val="en-US"/>
        </w:rPr>
        <w:t>.</w:t>
      </w:r>
      <w:r w:rsidR="00914941">
        <w:rPr>
          <w:sz w:val="36"/>
          <w:szCs w:val="36"/>
          <w:lang w:val="en-US"/>
        </w:rPr>
        <w:t>05</w:t>
      </w:r>
      <w:r w:rsidR="00CC251E">
        <w:rPr>
          <w:sz w:val="36"/>
          <w:szCs w:val="36"/>
          <w:lang w:val="en-US"/>
        </w:rPr>
        <w:t>.202</w:t>
      </w:r>
      <w:r w:rsidR="00914941">
        <w:rPr>
          <w:sz w:val="36"/>
          <w:szCs w:val="36"/>
          <w:lang w:val="en-US"/>
        </w:rPr>
        <w:t>1</w:t>
      </w:r>
    </w:p>
    <w:p w14:paraId="796C1D84" w14:textId="77777777" w:rsidR="009A38BA" w:rsidRPr="00950B62" w:rsidRDefault="009A38BA" w:rsidP="00CC251E">
      <w:pPr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1E"/>
    <w:rsid w:val="00394953"/>
    <w:rsid w:val="0070552A"/>
    <w:rsid w:val="007D5C22"/>
    <w:rsid w:val="00914941"/>
    <w:rsid w:val="00923FE4"/>
    <w:rsid w:val="00950B62"/>
    <w:rsid w:val="009A38BA"/>
    <w:rsid w:val="00B510DA"/>
    <w:rsid w:val="00CC251E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E1AE"/>
  <w15:chartTrackingRefBased/>
  <w15:docId w15:val="{7904FC14-7AF2-4641-862C-0EB85CB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DE2E571DB14FB7A9371D720B68D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0A5B20-9012-4630-A3A2-8A654609DFFE}"/>
      </w:docPartPr>
      <w:docPartBody>
        <w:p w:rsidR="0088225C" w:rsidRDefault="0088225C">
          <w:pPr>
            <w:pStyle w:val="F7DE2E571DB14FB7A9371D720B68DBA7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5C"/>
    <w:rsid w:val="0088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7DE2E571DB14FB7A9371D720B68DBA7">
    <w:name w:val="F7DE2E571DB14FB7A9371D720B68D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2020-11-22T13:18:00Z</dcterms:created>
  <dcterms:modified xsi:type="dcterms:W3CDTF">2021-05-05T10:54:00Z</dcterms:modified>
</cp:coreProperties>
</file>